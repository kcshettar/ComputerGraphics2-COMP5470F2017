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74B95" w14:textId="77777777" w:rsidR="0090722F" w:rsidRDefault="00991077">
      <w:pPr>
        <w:pStyle w:val="Title"/>
      </w:pPr>
      <w:r>
        <w:t>Computer graphics - 2</w:t>
      </w:r>
      <w:r w:rsidR="002F7C7A">
        <w:br/>
      </w:r>
      <w:r>
        <w:t>shoot the object - hololens</w:t>
      </w:r>
    </w:p>
    <w:sdt>
      <w:sdtPr>
        <w:id w:val="216403978"/>
        <w:placeholder>
          <w:docPart w:val="463F57C9C516496DB4DE731274FBC279"/>
        </w:placeholder>
        <w:date w:fullDate="2017-11-07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054B687A" w14:textId="7F92A61A" w:rsidR="0090722F" w:rsidRDefault="00A80737">
          <w:pPr>
            <w:pStyle w:val="Subtitle"/>
          </w:pPr>
          <w:r>
            <w:t>November 7, 2017</w:t>
          </w:r>
        </w:p>
      </w:sdtContent>
    </w:sdt>
    <w:p w14:paraId="38F3BF87" w14:textId="77777777" w:rsidR="0090722F" w:rsidRDefault="002F7C7A">
      <w:pPr>
        <w:pStyle w:val="Heading1"/>
      </w:pPr>
      <w:r>
        <w:t>Overview</w:t>
      </w:r>
    </w:p>
    <w:p w14:paraId="7A076226" w14:textId="77777777" w:rsidR="0090722F" w:rsidRDefault="002F7C7A">
      <w:pPr>
        <w:pStyle w:val="Heading2"/>
      </w:pPr>
      <w:r>
        <w:t>Project Background and Description</w:t>
      </w:r>
    </w:p>
    <w:p w14:paraId="084D5048" w14:textId="7A3266FA" w:rsidR="0090722F" w:rsidRDefault="009E5C0F" w:rsidP="009E5C0F">
      <w:pPr>
        <w:pStyle w:val="ListBullet"/>
      </w:pPr>
      <w:r>
        <w:t>HoloLens</w:t>
      </w:r>
      <w:r w:rsidR="00AF07C4">
        <w:t xml:space="preserve"> </w:t>
      </w:r>
      <w:r w:rsidR="00541629">
        <w:t>–</w:t>
      </w:r>
      <w:r w:rsidR="00AF07C4">
        <w:t xml:space="preserve"> </w:t>
      </w:r>
      <w:r w:rsidR="00541629">
        <w:t xml:space="preserve">This is a device </w:t>
      </w:r>
      <w:r w:rsidR="00BF74F2">
        <w:t>embedded with multiple sensors that</w:t>
      </w:r>
      <w:r w:rsidR="00541629">
        <w:t xml:space="preserve"> can </w:t>
      </w:r>
      <w:r w:rsidR="00BF74F2">
        <w:t xml:space="preserve">be </w:t>
      </w:r>
      <w:r w:rsidR="00541629">
        <w:t>use</w:t>
      </w:r>
      <w:r w:rsidR="00BF74F2">
        <w:t xml:space="preserve">d in </w:t>
      </w:r>
      <w:r w:rsidR="00541629">
        <w:t>the new generation of mixed reality apps</w:t>
      </w:r>
      <w:r w:rsidR="00BF74F2">
        <w:t xml:space="preserve"> developed using certain tools. In this project</w:t>
      </w:r>
      <w:r w:rsidR="00311C49">
        <w:t>,</w:t>
      </w:r>
      <w:r w:rsidR="00BF74F2">
        <w:t xml:space="preserve"> I am going to build, develop and demonstrate an application that can be used with the HoloLens</w:t>
      </w:r>
      <w:r w:rsidR="00311C49">
        <w:t xml:space="preserve"> where you can play a shooting game</w:t>
      </w:r>
    </w:p>
    <w:p w14:paraId="190D9308" w14:textId="77777777" w:rsidR="0090722F" w:rsidRDefault="002F7C7A">
      <w:pPr>
        <w:pStyle w:val="Heading2"/>
      </w:pPr>
      <w:r>
        <w:t>Project Scope</w:t>
      </w:r>
      <w:r w:rsidR="00D11536">
        <w:t xml:space="preserve"> &amp; Problems to be addressed</w:t>
      </w:r>
    </w:p>
    <w:p w14:paraId="38CE4836" w14:textId="7C13CCBA" w:rsidR="009E5C0F" w:rsidRDefault="009E5C0F" w:rsidP="009E5C0F">
      <w:pPr>
        <w:pStyle w:val="ListBullet"/>
      </w:pPr>
      <w:r>
        <w:t xml:space="preserve">Deploy the software application, and make it downloadable from the windows store </w:t>
      </w:r>
      <w:r w:rsidR="00311C49">
        <w:t xml:space="preserve">app </w:t>
      </w:r>
      <w:r w:rsidR="00BF74F2">
        <w:t xml:space="preserve">that </w:t>
      </w:r>
      <w:r>
        <w:t>will showcase the mixed reality experiences using</w:t>
      </w:r>
      <w:r w:rsidR="00BF74F2">
        <w:t xml:space="preserve"> the Microsoft</w:t>
      </w:r>
      <w:r>
        <w:t xml:space="preserve"> HoloLens</w:t>
      </w:r>
      <w:r w:rsidR="002F7C7A">
        <w:t xml:space="preserve"> to all the users</w:t>
      </w:r>
    </w:p>
    <w:p w14:paraId="5CB52332" w14:textId="0F8DEE15" w:rsidR="009E5C0F" w:rsidRPr="009E5C0F" w:rsidRDefault="009E5C0F" w:rsidP="009E5C0F">
      <w:pPr>
        <w:pStyle w:val="ListBullet"/>
      </w:pPr>
      <w:r>
        <w:t xml:space="preserve">More features like </w:t>
      </w:r>
      <w:r w:rsidR="00311C49">
        <w:t>m</w:t>
      </w:r>
      <w:r>
        <w:t xml:space="preserve">ultiplayer gaming, share score via Facebook, </w:t>
      </w:r>
      <w:r w:rsidR="00696167">
        <w:t>invite</w:t>
      </w:r>
      <w:r>
        <w:t xml:space="preserve"> friends to play the game could</w:t>
      </w:r>
      <w:r w:rsidR="00696167">
        <w:t xml:space="preserve"> be introduced </w:t>
      </w:r>
      <w:r w:rsidR="00BF74F2">
        <w:t>during</w:t>
      </w:r>
      <w:r w:rsidR="00696167">
        <w:t xml:space="preserve"> </w:t>
      </w:r>
      <w:r>
        <w:t>next phase of the project</w:t>
      </w:r>
    </w:p>
    <w:p w14:paraId="2C141E5D" w14:textId="77777777" w:rsidR="0090722F" w:rsidRDefault="002F7C7A" w:rsidP="00696167">
      <w:pPr>
        <w:pStyle w:val="Heading2"/>
      </w:pPr>
      <w:r>
        <w:t>High-Level Requirements</w:t>
      </w:r>
      <w:r w:rsidR="00D11536">
        <w:t xml:space="preserve"> (Vision)</w:t>
      </w:r>
    </w:p>
    <w:p w14:paraId="1ADDB087" w14:textId="77777777" w:rsidR="0090722F" w:rsidRDefault="002F7C7A">
      <w:r>
        <w:t>The new system must include the following:</w:t>
      </w:r>
      <w:bookmarkStart w:id="0" w:name="_GoBack"/>
      <w:bookmarkEnd w:id="0"/>
    </w:p>
    <w:p w14:paraId="45C9DD3F" w14:textId="6597B647" w:rsidR="0090722F" w:rsidRDefault="002F7C7A">
      <w:pPr>
        <w:pStyle w:val="ListBullet"/>
      </w:pPr>
      <w:r>
        <w:t xml:space="preserve">Ability to allow users to access the application </w:t>
      </w:r>
      <w:r w:rsidR="00991077">
        <w:t>by running the</w:t>
      </w:r>
      <w:r>
        <w:t xml:space="preserve"> </w:t>
      </w:r>
      <w:r w:rsidR="00991077">
        <w:t>project code</w:t>
      </w:r>
      <w:r w:rsidR="002E3957">
        <w:t xml:space="preserve"> </w:t>
      </w:r>
      <w:r w:rsidR="002E3957" w:rsidRPr="00535910">
        <w:rPr>
          <w:b/>
          <w:bCs/>
          <w:color w:val="FF0000"/>
        </w:rPr>
        <w:t>(ACHIEVED 100%)</w:t>
      </w:r>
    </w:p>
    <w:p w14:paraId="6C39882F" w14:textId="19AA44B6" w:rsidR="0090722F" w:rsidRDefault="002F7C7A">
      <w:pPr>
        <w:pStyle w:val="ListBullet"/>
      </w:pPr>
      <w:r>
        <w:t xml:space="preserve">Ability to </w:t>
      </w:r>
      <w:r w:rsidR="00991077">
        <w:t>play the game using HoloLens</w:t>
      </w:r>
      <w:r w:rsidR="00BF74F2">
        <w:t xml:space="preserve"> voice commands, </w:t>
      </w:r>
      <w:r w:rsidR="00991077">
        <w:t>gestures</w:t>
      </w:r>
      <w:r w:rsidR="00311C49">
        <w:t>.</w:t>
      </w:r>
      <w:r w:rsidR="00BF74F2">
        <w:t xml:space="preserve"> </w:t>
      </w:r>
      <w:r w:rsidR="00311C49">
        <w:t>M</w:t>
      </w:r>
      <w:r w:rsidR="00BF74F2">
        <w:t xml:space="preserve">ore features </w:t>
      </w:r>
      <w:r w:rsidR="00311C49">
        <w:t>will be</w:t>
      </w:r>
      <w:r w:rsidR="00BF74F2">
        <w:t xml:space="preserve"> added</w:t>
      </w:r>
      <w:r w:rsidR="00311C49">
        <w:t xml:space="preserve"> if there is enough time</w:t>
      </w:r>
      <w:r w:rsidR="002E3957">
        <w:t xml:space="preserve"> </w:t>
      </w:r>
      <w:r w:rsidR="002E3957" w:rsidRPr="00535910">
        <w:rPr>
          <w:b/>
          <w:bCs/>
          <w:color w:val="FF0000"/>
        </w:rPr>
        <w:t>(ACHIEVED 40%)</w:t>
      </w:r>
    </w:p>
    <w:p w14:paraId="762A6C28" w14:textId="325B0F45" w:rsidR="0090722F" w:rsidRDefault="002F7C7A">
      <w:pPr>
        <w:pStyle w:val="ListBullet"/>
      </w:pPr>
      <w:r>
        <w:t>Ability to</w:t>
      </w:r>
      <w:r w:rsidR="00696167">
        <w:t xml:space="preserve"> reset the game</w:t>
      </w:r>
      <w:r w:rsidR="00311C49">
        <w:t xml:space="preserve"> with voice commands</w:t>
      </w:r>
      <w:r w:rsidR="00696167">
        <w:t xml:space="preserve"> </w:t>
      </w:r>
      <w:r w:rsidR="002E3957" w:rsidRPr="00535910">
        <w:rPr>
          <w:b/>
          <w:bCs/>
          <w:color w:val="FF0000"/>
        </w:rPr>
        <w:t>(Yet to Work on Source Code)</w:t>
      </w:r>
    </w:p>
    <w:p w14:paraId="548428C0" w14:textId="77777777" w:rsidR="0090722F" w:rsidRDefault="002F7C7A">
      <w:pPr>
        <w:pStyle w:val="Heading2"/>
      </w:pPr>
      <w:r>
        <w:t>Deliverables</w:t>
      </w:r>
      <w:r w:rsidR="00D11536">
        <w:t xml:space="preserve"> (Goals)</w:t>
      </w:r>
    </w:p>
    <w:p w14:paraId="6D1C2F14" w14:textId="59E7B44C" w:rsidR="00BF74F2" w:rsidRDefault="00991077" w:rsidP="00991077">
      <w:pPr>
        <w:pStyle w:val="ListBullet"/>
      </w:pPr>
      <w:r>
        <w:t>A software application that will showcase the mixed reality experiences for HoloLens</w:t>
      </w:r>
      <w:r w:rsidR="000D6C39">
        <w:t xml:space="preserve"> </w:t>
      </w:r>
      <w:r w:rsidR="000D6C39" w:rsidRPr="00535910">
        <w:rPr>
          <w:b/>
          <w:bCs/>
          <w:color w:val="FF0000"/>
        </w:rPr>
        <w:t>(Ready)</w:t>
      </w:r>
    </w:p>
    <w:p w14:paraId="6D471098" w14:textId="52E8FDAE" w:rsidR="0090722F" w:rsidRDefault="00880D46" w:rsidP="00991077">
      <w:pPr>
        <w:pStyle w:val="ListBullet"/>
      </w:pPr>
      <w:r>
        <w:t xml:space="preserve">The system </w:t>
      </w:r>
      <w:r w:rsidR="00E649E9">
        <w:t>will</w:t>
      </w:r>
      <w:r w:rsidR="00BF74F2">
        <w:t xml:space="preserve"> work in the absence of HoloLens device </w:t>
      </w:r>
      <w:r w:rsidR="00E649E9">
        <w:t>with the help</w:t>
      </w:r>
      <w:r w:rsidR="00BF74F2">
        <w:t xml:space="preserve"> HoloLens Emulator tool by the end of semester</w:t>
      </w:r>
      <w:r>
        <w:t xml:space="preserve"> </w:t>
      </w:r>
      <w:r w:rsidRPr="00535910">
        <w:rPr>
          <w:b/>
          <w:bCs/>
          <w:color w:val="FF0000"/>
        </w:rPr>
        <w:t>(</w:t>
      </w:r>
      <w:r w:rsidR="003C2A8B" w:rsidRPr="00535910">
        <w:rPr>
          <w:b/>
          <w:bCs/>
          <w:color w:val="FF0000"/>
        </w:rPr>
        <w:t xml:space="preserve">ENVIRONMENT </w:t>
      </w:r>
      <w:r w:rsidRPr="00535910">
        <w:rPr>
          <w:b/>
          <w:bCs/>
          <w:color w:val="FF0000"/>
        </w:rPr>
        <w:t>RE</w:t>
      </w:r>
      <w:r w:rsidR="003C2A8B" w:rsidRPr="00535910">
        <w:rPr>
          <w:b/>
          <w:bCs/>
          <w:color w:val="FF0000"/>
        </w:rPr>
        <w:t>ADY</w:t>
      </w:r>
      <w:r w:rsidRPr="00535910">
        <w:rPr>
          <w:b/>
          <w:bCs/>
          <w:color w:val="FF0000"/>
        </w:rPr>
        <w:t>)</w:t>
      </w:r>
    </w:p>
    <w:p w14:paraId="5A547AA6" w14:textId="77777777" w:rsidR="0090722F" w:rsidRDefault="002F7C7A">
      <w:pPr>
        <w:pStyle w:val="Heading2"/>
      </w:pPr>
      <w:r>
        <w:t>Implementation Plan</w:t>
      </w:r>
    </w:p>
    <w:p w14:paraId="75F20DA4" w14:textId="5BB18F06" w:rsidR="00696167" w:rsidRDefault="00991077" w:rsidP="00991077">
      <w:pPr>
        <w:pStyle w:val="ListBullet"/>
      </w:pPr>
      <w:r>
        <w:t xml:space="preserve">Software Tools </w:t>
      </w:r>
      <w:r w:rsidR="00311C49">
        <w:t>&amp; Requirements</w:t>
      </w:r>
      <w:r w:rsidR="00696167">
        <w:t>:</w:t>
      </w:r>
    </w:p>
    <w:p w14:paraId="62023686" w14:textId="79F60966" w:rsidR="00696167" w:rsidRDefault="00991077" w:rsidP="00696167">
      <w:pPr>
        <w:pStyle w:val="ListBullet"/>
        <w:numPr>
          <w:ilvl w:val="0"/>
          <w:numId w:val="5"/>
        </w:numPr>
      </w:pPr>
      <w:r>
        <w:t xml:space="preserve">Visual </w:t>
      </w:r>
      <w:r w:rsidR="00696167">
        <w:t>Studio 2017</w:t>
      </w:r>
      <w:r w:rsidR="004D4409">
        <w:t xml:space="preserve"> &amp; necessary SDK’s</w:t>
      </w:r>
    </w:p>
    <w:p w14:paraId="09F2ACE4" w14:textId="77777777" w:rsidR="00696167" w:rsidRDefault="00696167" w:rsidP="00696167">
      <w:pPr>
        <w:pStyle w:val="ListBullet"/>
        <w:numPr>
          <w:ilvl w:val="0"/>
          <w:numId w:val="5"/>
        </w:numPr>
      </w:pPr>
      <w:r>
        <w:t>Unity 3D</w:t>
      </w:r>
    </w:p>
    <w:p w14:paraId="3DDF641F" w14:textId="77777777" w:rsidR="0090722F" w:rsidRDefault="00991077" w:rsidP="00AF07C4">
      <w:pPr>
        <w:pStyle w:val="ListBullet"/>
        <w:numPr>
          <w:ilvl w:val="0"/>
          <w:numId w:val="5"/>
        </w:numPr>
      </w:pPr>
      <w:r>
        <w:t>HoloLens Emulator</w:t>
      </w:r>
      <w:r w:rsidR="00AF07C4">
        <w:t xml:space="preserve"> &amp; Holographic Templates</w:t>
      </w:r>
    </w:p>
    <w:p w14:paraId="3E10C311" w14:textId="661EC36E" w:rsidR="00BF74F2" w:rsidRDefault="00AF07C4" w:rsidP="00BF74F2">
      <w:pPr>
        <w:pStyle w:val="ListBullet"/>
        <w:numPr>
          <w:ilvl w:val="0"/>
          <w:numId w:val="5"/>
        </w:numPr>
      </w:pPr>
      <w:r>
        <w:t>Vuforia</w:t>
      </w:r>
    </w:p>
    <w:p w14:paraId="453C51BD" w14:textId="045B55BF" w:rsidR="00311C49" w:rsidRDefault="00311C49" w:rsidP="00BF74F2">
      <w:pPr>
        <w:pStyle w:val="ListBullet"/>
        <w:numPr>
          <w:ilvl w:val="0"/>
          <w:numId w:val="5"/>
        </w:numPr>
      </w:pPr>
      <w:r>
        <w:t>Windows 10 Pro Edition</w:t>
      </w:r>
    </w:p>
    <w:p w14:paraId="241839CB" w14:textId="1E487BF2" w:rsidR="00BF74F2" w:rsidRDefault="00BF74F2" w:rsidP="00D11536">
      <w:pPr>
        <w:pStyle w:val="ListBullet"/>
      </w:pPr>
      <w:r>
        <w:t>During the initial phase of the project, the physical HoloLens device is not required. Once the project is built completely with all working features, the physical device HoloLe</w:t>
      </w:r>
      <w:r w:rsidR="00D11536">
        <w:t>ns integration will be performe</w:t>
      </w:r>
      <w:r w:rsidR="00311C49">
        <w:t>d</w:t>
      </w:r>
    </w:p>
    <w:sectPr w:rsidR="00BF74F2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745BE" w14:textId="77777777" w:rsidR="00991077" w:rsidRDefault="00991077">
      <w:pPr>
        <w:spacing w:after="0" w:line="240" w:lineRule="auto"/>
      </w:pPr>
      <w:r>
        <w:separator/>
      </w:r>
    </w:p>
  </w:endnote>
  <w:endnote w:type="continuationSeparator" w:id="0">
    <w:p w14:paraId="4A5CA696" w14:textId="77777777" w:rsidR="00991077" w:rsidRDefault="00991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146ED" w14:textId="77777777" w:rsidR="00991077" w:rsidRDefault="00991077">
      <w:pPr>
        <w:spacing w:after="0" w:line="240" w:lineRule="auto"/>
      </w:pPr>
      <w:r>
        <w:separator/>
      </w:r>
    </w:p>
  </w:footnote>
  <w:footnote w:type="continuationSeparator" w:id="0">
    <w:p w14:paraId="41C4D048" w14:textId="77777777" w:rsidR="00991077" w:rsidRDefault="00991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7B328" w14:textId="77777777" w:rsidR="0090722F" w:rsidRDefault="002F7C7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48F03E" wp14:editId="70353BDC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65E1" w14:textId="1989A60F" w:rsidR="0090722F" w:rsidRDefault="002F7C7A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7157CF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48F03E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14:paraId="572265E1" w14:textId="1989A60F" w:rsidR="0090722F" w:rsidRDefault="002F7C7A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7157CF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87818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BA23C5"/>
    <w:multiLevelType w:val="hybridMultilevel"/>
    <w:tmpl w:val="16C4B78E"/>
    <w:lvl w:ilvl="0" w:tplc="502622A4">
      <w:numFmt w:val="bullet"/>
      <w:lvlText w:val="-"/>
      <w:lvlJc w:val="left"/>
      <w:pPr>
        <w:ind w:left="79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077"/>
    <w:rsid w:val="000D6C39"/>
    <w:rsid w:val="001A041B"/>
    <w:rsid w:val="0023484E"/>
    <w:rsid w:val="002E3957"/>
    <w:rsid w:val="002E77AC"/>
    <w:rsid w:val="002F7C7A"/>
    <w:rsid w:val="00311C49"/>
    <w:rsid w:val="003C2A8B"/>
    <w:rsid w:val="004D4409"/>
    <w:rsid w:val="00535910"/>
    <w:rsid w:val="00541629"/>
    <w:rsid w:val="00577F9A"/>
    <w:rsid w:val="00696167"/>
    <w:rsid w:val="007157CF"/>
    <w:rsid w:val="00756976"/>
    <w:rsid w:val="007E7EC3"/>
    <w:rsid w:val="00880D46"/>
    <w:rsid w:val="0090722F"/>
    <w:rsid w:val="00991077"/>
    <w:rsid w:val="009E5C0F"/>
    <w:rsid w:val="00A80737"/>
    <w:rsid w:val="00AF07C4"/>
    <w:rsid w:val="00BF74F2"/>
    <w:rsid w:val="00D11536"/>
    <w:rsid w:val="00E13A79"/>
    <w:rsid w:val="00E649E9"/>
    <w:rsid w:val="00F1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9C2E9DB"/>
  <w15:chartTrackingRefBased/>
  <w15:docId w15:val="{35EFE7F5-5270-457E-80FB-9A7258D3D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cshe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63F57C9C516496DB4DE731274FBC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7B50C-32F4-47E7-9877-C74C0F2AAF77}"/>
      </w:docPartPr>
      <w:docPartBody>
        <w:p w:rsidR="00E66945" w:rsidRDefault="00E66945">
          <w:pPr>
            <w:pStyle w:val="463F57C9C516496DB4DE731274FBC279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945"/>
    <w:rsid w:val="00E6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D58710BB85406AA565C896C8D99574">
    <w:name w:val="65D58710BB85406AA565C896C8D99574"/>
  </w:style>
  <w:style w:type="paragraph" w:customStyle="1" w:styleId="463F57C9C516496DB4DE731274FBC279">
    <w:name w:val="463F57C9C516496DB4DE731274FBC27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7487C23F0394E308F437C77043CCB75">
    <w:name w:val="D7487C23F0394E308F437C77043CCB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CAC011-85FF-4ACB-A7FE-0ECCDCC58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349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Kiran Shettar</dc:creator>
  <cp:keywords/>
  <cp:lastModifiedBy>Kiran Shettar</cp:lastModifiedBy>
  <cp:revision>18</cp:revision>
  <dcterms:created xsi:type="dcterms:W3CDTF">2017-09-25T12:55:00Z</dcterms:created>
  <dcterms:modified xsi:type="dcterms:W3CDTF">2017-11-12T16:21:00Z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