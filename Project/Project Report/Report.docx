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46CCC" w14:textId="77777777" w:rsidR="00BD0D41" w:rsidRDefault="00BD0D41">
      <w:pPr>
        <w:pStyle w:val="Title"/>
      </w:pPr>
      <w:r>
        <w:t xml:space="preserve">computer graphics – 2 </w:t>
      </w:r>
    </w:p>
    <w:p w14:paraId="47EE8987" w14:textId="77777777" w:rsidR="003E1823" w:rsidRDefault="00BD0D41">
      <w:pPr>
        <w:pStyle w:val="Title"/>
      </w:pPr>
      <w:r>
        <w:t>project report</w:t>
      </w:r>
      <w:r w:rsidR="00685253">
        <w:br/>
      </w:r>
      <w:r>
        <w:t>Shoot the object - hololens</w:t>
      </w:r>
    </w:p>
    <w:sdt>
      <w:sdtPr>
        <w:id w:val="216403978"/>
        <w:placeholder>
          <w:docPart w:val="1574599F6C0448DCA1E561F545ED56B5"/>
        </w:placeholder>
        <w:date w:fullDate="2017-12-13T00:00:00Z">
          <w:dateFormat w:val="MMMM d, yyyy"/>
          <w:lid w:val="en-US"/>
          <w:storeMappedDataAs w:val="dateTime"/>
          <w:calendar w:val="gregorian"/>
        </w:date>
      </w:sdtPr>
      <w:sdtContent>
        <w:p w14:paraId="251EDB75" w14:textId="77777777" w:rsidR="003E1823" w:rsidRDefault="00BD0D41">
          <w:pPr>
            <w:pStyle w:val="Subtitle"/>
          </w:pPr>
          <w:r>
            <w:t>December 13, 2017</w:t>
          </w:r>
        </w:p>
      </w:sdtContent>
    </w:sdt>
    <w:p w14:paraId="1BEB0A65" w14:textId="4B913044" w:rsidR="00EE6B3F" w:rsidRPr="00EE6B3F" w:rsidRDefault="00685253" w:rsidP="00EE6B3F">
      <w:pPr>
        <w:pStyle w:val="Heading1"/>
      </w:pPr>
      <w:r>
        <w:t>Overview</w:t>
      </w:r>
    </w:p>
    <w:p w14:paraId="474E2906" w14:textId="77777777" w:rsidR="003E1823" w:rsidRDefault="00685253">
      <w:pPr>
        <w:pStyle w:val="Heading2"/>
      </w:pPr>
      <w:r>
        <w:t>Project Description</w:t>
      </w:r>
      <w:r w:rsidR="000015B5">
        <w:t xml:space="preserve"> and </w:t>
      </w:r>
      <w:r w:rsidR="00C96B84">
        <w:t>Goals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3E1823" w14:paraId="4CED204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C88A146" w14:textId="77777777" w:rsidR="003E1823" w:rsidRDefault="003E1823" w:rsidP="000B53E6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692" w:type="pct"/>
          </w:tcPr>
          <w:p w14:paraId="409FC8F4" w14:textId="77777777" w:rsidR="000B53E6" w:rsidRPr="000B53E6" w:rsidRDefault="000B53E6" w:rsidP="00A0197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015B5">
              <w:rPr>
                <w:b/>
                <w:bCs/>
                <w:sz w:val="18"/>
                <w:szCs w:val="18"/>
              </w:rPr>
              <w:t>HoloLens</w:t>
            </w:r>
            <w:r w:rsidRPr="000B53E6">
              <w:rPr>
                <w:sz w:val="18"/>
                <w:szCs w:val="18"/>
              </w:rPr>
              <w:t xml:space="preserve"> – This is a device embedded with multiple sensors that can be used in the new generation of mixed reality apps developed using certain tools. In this project, I </w:t>
            </w:r>
            <w:r>
              <w:rPr>
                <w:sz w:val="18"/>
                <w:szCs w:val="18"/>
              </w:rPr>
              <w:t>have designed,</w:t>
            </w:r>
            <w:r w:rsidRPr="000B53E6">
              <w:rPr>
                <w:sz w:val="18"/>
                <w:szCs w:val="18"/>
              </w:rPr>
              <w:t xml:space="preserve"> buil</w:t>
            </w:r>
            <w:r>
              <w:rPr>
                <w:sz w:val="18"/>
                <w:szCs w:val="18"/>
              </w:rPr>
              <w:t>t</w:t>
            </w:r>
            <w:r w:rsidRPr="000B53E6">
              <w:rPr>
                <w:sz w:val="18"/>
                <w:szCs w:val="18"/>
              </w:rPr>
              <w:t>, develop</w:t>
            </w:r>
            <w:r>
              <w:rPr>
                <w:sz w:val="18"/>
                <w:szCs w:val="18"/>
              </w:rPr>
              <w:t>ed</w:t>
            </w:r>
            <w:r w:rsidRPr="000B53E6">
              <w:rPr>
                <w:sz w:val="18"/>
                <w:szCs w:val="18"/>
              </w:rPr>
              <w:t xml:space="preserve"> and demonstrate</w:t>
            </w:r>
            <w:r>
              <w:rPr>
                <w:sz w:val="18"/>
                <w:szCs w:val="18"/>
              </w:rPr>
              <w:t>d</w:t>
            </w:r>
            <w:r w:rsidRPr="000B53E6">
              <w:rPr>
                <w:sz w:val="18"/>
                <w:szCs w:val="18"/>
              </w:rPr>
              <w:t xml:space="preserve"> an application that can be used with the HoloLens where you can play a shooting gam</w:t>
            </w:r>
            <w:r>
              <w:rPr>
                <w:sz w:val="18"/>
                <w:szCs w:val="18"/>
              </w:rPr>
              <w:t>e.</w:t>
            </w:r>
          </w:p>
        </w:tc>
      </w:tr>
      <w:tr w:rsidR="00C96B84" w14:paraId="02827BB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FFBB28F" w14:textId="77777777" w:rsidR="00C96B84" w:rsidRDefault="00C96B84" w:rsidP="000B53E6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692" w:type="pct"/>
          </w:tcPr>
          <w:p w14:paraId="35FDFA55" w14:textId="77777777" w:rsidR="00C96B84" w:rsidRDefault="00C96B84" w:rsidP="00A0197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application can be used in following scenarios:</w:t>
            </w:r>
          </w:p>
          <w:p w14:paraId="6B79554F" w14:textId="77777777" w:rsidR="00C96B84" w:rsidRDefault="00C96B84" w:rsidP="00A01974">
            <w:pPr>
              <w:pStyle w:val="TipTex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 a shooting game to experience the mixed reality world</w:t>
            </w:r>
          </w:p>
          <w:p w14:paraId="28CAAE03" w14:textId="77777777" w:rsidR="00C96B84" w:rsidRPr="000015B5" w:rsidRDefault="00C96B84" w:rsidP="00A01974">
            <w:pPr>
              <w:pStyle w:val="TipTex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Learn Mixed Reality development using Unity and Visual Studio</w:t>
            </w:r>
          </w:p>
        </w:tc>
      </w:tr>
    </w:tbl>
    <w:p w14:paraId="62D1C28C" w14:textId="77777777" w:rsidR="003E1823" w:rsidRDefault="003E1823"/>
    <w:p w14:paraId="24215A3E" w14:textId="77777777" w:rsidR="003E1823" w:rsidRDefault="00685253">
      <w:pPr>
        <w:pStyle w:val="Heading2"/>
      </w:pPr>
      <w:r>
        <w:t>Project Scope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3E1823" w14:paraId="0C31D8C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E8FBDCA" w14:textId="77777777" w:rsidR="003E1823" w:rsidRDefault="003E1823" w:rsidP="00C96B84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4692" w:type="pct"/>
          </w:tcPr>
          <w:p w14:paraId="5B70A9E0" w14:textId="77777777" w:rsidR="00C96B84" w:rsidRPr="00C96B84" w:rsidRDefault="00C96B84" w:rsidP="00FB0308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6B84">
              <w:rPr>
                <w:sz w:val="18"/>
                <w:szCs w:val="18"/>
              </w:rPr>
              <w:t>Deploy the software application, and make it downloadable from the windows store app that will showcase the mixed reality experiences using the Microsoft HoloLens to all the users</w:t>
            </w:r>
          </w:p>
        </w:tc>
      </w:tr>
      <w:tr w:rsidR="00C96B84" w14:paraId="2721FBD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F5550E8" w14:textId="77777777" w:rsidR="00C96B84" w:rsidRDefault="00C96B84" w:rsidP="00C96B84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4692" w:type="pct"/>
          </w:tcPr>
          <w:p w14:paraId="370DCA98" w14:textId="77777777" w:rsidR="00C96B84" w:rsidRPr="00C96B84" w:rsidRDefault="00C96B84" w:rsidP="00FB0308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More features like multiplayer gaming, share score via social accounts, invite friends to play game could be introduced during next phase of the project</w:t>
            </w:r>
          </w:p>
        </w:tc>
      </w:tr>
      <w:tr w:rsidR="00E27D82" w14:paraId="28F9EF6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DC83489" w14:textId="77777777" w:rsidR="00E27D82" w:rsidRDefault="00E27D82" w:rsidP="00C96B84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4692" w:type="pct"/>
          </w:tcPr>
          <w:p w14:paraId="64945125" w14:textId="77777777" w:rsidR="00E27D82" w:rsidRDefault="00E27D82" w:rsidP="00FB0308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Hold and Place the </w:t>
            </w:r>
            <w:r w:rsidR="00A87D97">
              <w:rPr>
                <w:sz w:val="18"/>
                <w:szCs w:val="18"/>
              </w:rPr>
              <w:t xml:space="preserve">Application in different location, Move and Resize features can be added </w:t>
            </w:r>
          </w:p>
        </w:tc>
      </w:tr>
    </w:tbl>
    <w:p w14:paraId="17631386" w14:textId="555CC853" w:rsidR="003E1823" w:rsidRDefault="003E1823"/>
    <w:p w14:paraId="4EF0B6DF" w14:textId="77777777" w:rsidR="003E1823" w:rsidRDefault="00C96B84">
      <w:pPr>
        <w:pStyle w:val="Heading2"/>
      </w:pPr>
      <w:r>
        <w:t>Approach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3E1823" w14:paraId="7B642C4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3A475E3" w14:textId="77777777" w:rsidR="003E1823" w:rsidRDefault="003E1823" w:rsidP="00C96B84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4692" w:type="pct"/>
          </w:tcPr>
          <w:p w14:paraId="410E63AD" w14:textId="4BFB1601" w:rsidR="003E1823" w:rsidRPr="00F72DA0" w:rsidRDefault="00BE3357" w:rsidP="003659C7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72DA0">
              <w:rPr>
                <w:b/>
                <w:bCs/>
              </w:rPr>
              <w:t>Tools Used</w:t>
            </w:r>
            <w:r w:rsidR="00F72DA0" w:rsidRPr="00F72DA0">
              <w:rPr>
                <w:b/>
                <w:bCs/>
              </w:rPr>
              <w:t xml:space="preserve"> and it’s use</w:t>
            </w:r>
          </w:p>
          <w:p w14:paraId="39F0834D" w14:textId="4EDD7326" w:rsidR="00BE3357" w:rsidRDefault="00BE3357" w:rsidP="003659C7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Unity 2017.2.0f3</w:t>
            </w:r>
            <w:r w:rsidR="00F72DA0">
              <w:t>: Create 3D Model using Universal Windows Platform</w:t>
            </w:r>
            <w:r w:rsidR="00C44CA9">
              <w:t xml:space="preserve"> (UWP)</w:t>
            </w:r>
            <w:r w:rsidR="00F72DA0">
              <w:t>, D3D (Direct 3D) and VR support</w:t>
            </w:r>
          </w:p>
          <w:p w14:paraId="7FC07185" w14:textId="21A33590" w:rsidR="00BE3357" w:rsidRDefault="00BE3357" w:rsidP="003659C7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 Studio 2017 Preview</w:t>
            </w:r>
            <w:r w:rsidR="00F72DA0">
              <w:t>: Create and Edit C# scripts, Windows 10 SDK, x86 Architecture</w:t>
            </w:r>
          </w:p>
          <w:p w14:paraId="3B1DC7DE" w14:textId="479118BC" w:rsidR="00BE3357" w:rsidRDefault="00BE3357" w:rsidP="003659C7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HoloLens Emulator 10.0.14393.1358</w:t>
            </w:r>
            <w:r w:rsidR="00F72DA0">
              <w:t>: Deploy and Test the HoloLens application</w:t>
            </w:r>
          </w:p>
          <w:p w14:paraId="574B3604" w14:textId="5DD11606" w:rsidR="00BE3357" w:rsidRDefault="00BE3357" w:rsidP="003659C7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HoloLens Device</w:t>
            </w:r>
            <w:r w:rsidR="00F72DA0">
              <w:t xml:space="preserve">: </w:t>
            </w:r>
          </w:p>
        </w:tc>
      </w:tr>
      <w:tr w:rsidR="00BE3357" w14:paraId="46E8B64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56A6619" w14:textId="77777777" w:rsidR="00BE3357" w:rsidRDefault="00BE3357" w:rsidP="00C96B84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4692" w:type="pct"/>
          </w:tcPr>
          <w:p w14:paraId="6ABA5E20" w14:textId="77777777" w:rsidR="00BE3357" w:rsidRDefault="00F72DA0" w:rsidP="003659C7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72DA0">
              <w:rPr>
                <w:b/>
                <w:bCs/>
              </w:rPr>
              <w:t>Gaze</w:t>
            </w:r>
          </w:p>
          <w:p w14:paraId="5DDB7372" w14:textId="44E3524C" w:rsidR="00D71FD2" w:rsidRPr="00D71FD2" w:rsidRDefault="00D71FD2" w:rsidP="003659C7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Mouse Cursor Equivalent</w:t>
            </w:r>
            <w:r w:rsidR="00C44CA9">
              <w:t>.</w:t>
            </w:r>
            <w:r>
              <w:t xml:space="preserve"> Look at the objects using head movement</w:t>
            </w:r>
          </w:p>
        </w:tc>
      </w:tr>
      <w:tr w:rsidR="00F72DA0" w14:paraId="336636D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3B37077" w14:textId="77777777" w:rsidR="00F72DA0" w:rsidRDefault="00F72DA0" w:rsidP="00C96B84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4692" w:type="pct"/>
          </w:tcPr>
          <w:p w14:paraId="66AA1C2B" w14:textId="77777777" w:rsidR="00F72DA0" w:rsidRDefault="00F72DA0" w:rsidP="003659C7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72DA0">
              <w:rPr>
                <w:b/>
                <w:bCs/>
              </w:rPr>
              <w:t>Gesture</w:t>
            </w:r>
          </w:p>
          <w:p w14:paraId="55EE5601" w14:textId="2F32E380" w:rsidR="00C44CA9" w:rsidRPr="00C44CA9" w:rsidRDefault="00C44CA9" w:rsidP="003659C7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Mouse button equivalent. User can shoot the ball on to the objects (cubes) using tap gesture</w:t>
            </w:r>
          </w:p>
        </w:tc>
      </w:tr>
      <w:tr w:rsidR="00F72DA0" w14:paraId="2351EA7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6E90A61" w14:textId="77777777" w:rsidR="00F72DA0" w:rsidRDefault="00F72DA0" w:rsidP="00C96B84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4692" w:type="pct"/>
          </w:tcPr>
          <w:p w14:paraId="41E39E1D" w14:textId="77777777" w:rsidR="00F72DA0" w:rsidRDefault="00F72DA0" w:rsidP="003659C7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72DA0">
              <w:rPr>
                <w:b/>
                <w:bCs/>
              </w:rPr>
              <w:t>Spatial Mapping</w:t>
            </w:r>
          </w:p>
          <w:p w14:paraId="25400022" w14:textId="67A5FE35" w:rsidR="00C44CA9" w:rsidRPr="00C44CA9" w:rsidRDefault="00C44CA9" w:rsidP="003659C7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HoloLens does the mapping by itself in any room and the API’s are provided by Unity and UWP</w:t>
            </w:r>
          </w:p>
        </w:tc>
      </w:tr>
      <w:tr w:rsidR="00F72DA0" w14:paraId="09A1502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B9D3BA0" w14:textId="77777777" w:rsidR="00F72DA0" w:rsidRDefault="00F72DA0" w:rsidP="00C96B84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4692" w:type="pct"/>
          </w:tcPr>
          <w:p w14:paraId="224148D6" w14:textId="77777777" w:rsidR="00F72DA0" w:rsidRDefault="00F72DA0" w:rsidP="003659C7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72DA0">
              <w:rPr>
                <w:b/>
                <w:bCs/>
              </w:rPr>
              <w:t>Voice Commands</w:t>
            </w:r>
          </w:p>
          <w:p w14:paraId="0A05552D" w14:textId="0FD14893" w:rsidR="004C4426" w:rsidRPr="004C4426" w:rsidRDefault="004C4426" w:rsidP="003659C7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 voice commands to reset the blocks after shooting the objects</w:t>
            </w:r>
          </w:p>
        </w:tc>
      </w:tr>
      <w:tr w:rsidR="00F72DA0" w14:paraId="4AA88E1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7502C96" w14:textId="77777777" w:rsidR="00F72DA0" w:rsidRDefault="00F72DA0" w:rsidP="00C96B84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4692" w:type="pct"/>
          </w:tcPr>
          <w:p w14:paraId="70548448" w14:textId="77777777" w:rsidR="00F72DA0" w:rsidRDefault="00F72DA0" w:rsidP="003659C7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C4426">
              <w:rPr>
                <w:b/>
                <w:bCs/>
              </w:rPr>
              <w:t>Spatial Audio</w:t>
            </w:r>
          </w:p>
          <w:p w14:paraId="39CB632D" w14:textId="709197D7" w:rsidR="004C4426" w:rsidRPr="004C4426" w:rsidRDefault="004C4426" w:rsidP="003659C7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Implemented </w:t>
            </w:r>
            <w:r w:rsidR="007A3D7C">
              <w:t>Spatial audio feature as you shoot a ball on to the objects</w:t>
            </w:r>
          </w:p>
        </w:tc>
      </w:tr>
      <w:tr w:rsidR="00D66668" w14:paraId="68E3118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D76BDE2" w14:textId="77777777" w:rsidR="00D66668" w:rsidRDefault="00D66668" w:rsidP="00C96B84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4692" w:type="pct"/>
          </w:tcPr>
          <w:p w14:paraId="008A6ECB" w14:textId="77777777" w:rsidR="00D66668" w:rsidRDefault="00D66668" w:rsidP="003659C7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Performance Testing</w:t>
            </w:r>
          </w:p>
          <w:p w14:paraId="5F5F5F97" w14:textId="7F80D5A0" w:rsidR="00D66668" w:rsidRPr="00D66668" w:rsidRDefault="00D66668" w:rsidP="003659C7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carried out a</w:t>
            </w:r>
            <w:r w:rsidR="00FB4CDE">
              <w:t xml:space="preserve"> performance</w:t>
            </w:r>
            <w:r>
              <w:t xml:space="preserve"> testing on the application</w:t>
            </w:r>
            <w:r w:rsidR="00FB4CDE">
              <w:t xml:space="preserve"> </w:t>
            </w:r>
            <w:r>
              <w:t>I built</w:t>
            </w:r>
            <w:r w:rsidR="00FB4CDE">
              <w:t xml:space="preserve"> </w:t>
            </w:r>
            <w:r w:rsidR="00FB4CDE">
              <w:t>using the windows device portal</w:t>
            </w:r>
            <w:r>
              <w:t xml:space="preserve"> and verified that there’re no memory leak and the application is running fine</w:t>
            </w:r>
          </w:p>
        </w:tc>
      </w:tr>
    </w:tbl>
    <w:p w14:paraId="4D030D5C" w14:textId="77777777" w:rsidR="003E1823" w:rsidRDefault="003E1823">
      <w:pPr>
        <w:pStyle w:val="NoSpacing"/>
      </w:pPr>
    </w:p>
    <w:p w14:paraId="0C65EADA" w14:textId="216D5FFC" w:rsidR="00BE3357" w:rsidRDefault="00BE3357" w:rsidP="00BE3357">
      <w:pPr>
        <w:pStyle w:val="Heading2"/>
      </w:pPr>
      <w:r>
        <w:t>Alternative Approach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BE3357" w14:paraId="68291AF0" w14:textId="77777777" w:rsidTr="00D666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CEF6AF0" w14:textId="061A8F93" w:rsidR="00BE3357" w:rsidRDefault="00BE3357" w:rsidP="0015579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4692" w:type="pct"/>
          </w:tcPr>
          <w:p w14:paraId="47E64670" w14:textId="43D34792" w:rsidR="00BE3357" w:rsidRDefault="0015579D" w:rsidP="00322F34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app could have been buil</w:t>
            </w:r>
            <w:r w:rsidR="00322F34">
              <w:t>t</w:t>
            </w:r>
            <w:r>
              <w:t xml:space="preserve"> on the </w:t>
            </w:r>
            <w:r w:rsidRPr="005008A1">
              <w:rPr>
                <w:b/>
                <w:bCs/>
              </w:rPr>
              <w:t>VR technology</w:t>
            </w:r>
            <w:r w:rsidR="00322F34">
              <w:t xml:space="preserve"> using devices like Oculus Rift</w:t>
            </w:r>
            <w:r>
              <w:t>. I chose building the app on</w:t>
            </w:r>
            <w:r w:rsidR="00322F34">
              <w:t xml:space="preserve"> </w:t>
            </w:r>
            <w:r w:rsidR="00322F34" w:rsidRPr="005008A1">
              <w:rPr>
                <w:b/>
                <w:bCs/>
              </w:rPr>
              <w:t xml:space="preserve">Microsoft </w:t>
            </w:r>
            <w:r w:rsidRPr="005008A1">
              <w:rPr>
                <w:b/>
                <w:bCs/>
              </w:rPr>
              <w:t>HoloLens</w:t>
            </w:r>
            <w:r>
              <w:t xml:space="preserve"> </w:t>
            </w:r>
            <w:r w:rsidR="005008A1">
              <w:t xml:space="preserve">that uses </w:t>
            </w:r>
            <w:r w:rsidR="005008A1" w:rsidRPr="005008A1">
              <w:rPr>
                <w:b/>
                <w:bCs/>
              </w:rPr>
              <w:t>AR technology</w:t>
            </w:r>
            <w:r w:rsidR="005008A1">
              <w:t xml:space="preserve"> </w:t>
            </w:r>
            <w:r>
              <w:t>as it provides better user interaction with the application</w:t>
            </w:r>
            <w:r w:rsidR="00322F34">
              <w:t xml:space="preserve"> by using gesture features.</w:t>
            </w:r>
            <w:r>
              <w:t xml:space="preserve"> </w:t>
            </w:r>
            <w:r w:rsidR="00322F34">
              <w:t>Building an application on HoloLens also</w:t>
            </w:r>
            <w:r>
              <w:t xml:space="preserve"> makes it look more real </w:t>
            </w:r>
            <w:r w:rsidR="00322F34">
              <w:t>as</w:t>
            </w:r>
            <w:r>
              <w:t xml:space="preserve"> </w:t>
            </w:r>
            <w:r w:rsidR="00322F34">
              <w:t xml:space="preserve">it </w:t>
            </w:r>
            <w:r>
              <w:t>interact</w:t>
            </w:r>
            <w:r w:rsidR="00322F34">
              <w:t>s</w:t>
            </w:r>
            <w:r>
              <w:t xml:space="preserve"> with the real-world objects</w:t>
            </w:r>
            <w:r w:rsidR="00322F34">
              <w:t>. One of the reason for building the app using the HoloLens device is because I like to improve my skills in .NET development as I used C# as my programming language to build this application</w:t>
            </w:r>
          </w:p>
        </w:tc>
      </w:tr>
    </w:tbl>
    <w:p w14:paraId="305A2DEA" w14:textId="262AFE5B" w:rsidR="003E1823" w:rsidRDefault="00CC486F">
      <w:pPr>
        <w:pStyle w:val="Heading2"/>
      </w:pPr>
      <w:r>
        <w:t>User Manual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3E1823" w14:paraId="52742C8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EA04041" w14:textId="04F3B287" w:rsidR="003E1823" w:rsidRDefault="003E1823" w:rsidP="004D239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4692" w:type="pct"/>
          </w:tcPr>
          <w:p w14:paraId="3F48AA95" w14:textId="72D89ABB" w:rsidR="003E1823" w:rsidRDefault="004D239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Manual for this project consists of the following steps:</w:t>
            </w:r>
          </w:p>
          <w:p w14:paraId="260B5D2E" w14:textId="77777777" w:rsidR="004D239F" w:rsidRDefault="004D239F" w:rsidP="004D239F">
            <w:pPr>
              <w:pStyle w:val="TipText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Download Link for the Source Code</w:t>
            </w:r>
          </w:p>
          <w:p w14:paraId="61B40BD6" w14:textId="6C0B58EA" w:rsidR="004D239F" w:rsidRDefault="004D239F" w:rsidP="004D239F">
            <w:pPr>
              <w:pStyle w:val="TipText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Software’s required to run the application</w:t>
            </w:r>
          </w:p>
          <w:p w14:paraId="0A5F095D" w14:textId="35190467" w:rsidR="004D239F" w:rsidRDefault="004D239F" w:rsidP="004D239F">
            <w:pPr>
              <w:pStyle w:val="TipText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Setting up the application for deployment</w:t>
            </w:r>
          </w:p>
          <w:p w14:paraId="34CDB3B6" w14:textId="1AA57386" w:rsidR="004D239F" w:rsidRDefault="004D239F" w:rsidP="004D239F">
            <w:pPr>
              <w:pStyle w:val="TipText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to use the application?</w:t>
            </w:r>
          </w:p>
        </w:tc>
      </w:tr>
      <w:tr w:rsidR="004D239F" w14:paraId="2D75740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A5CE32D" w14:textId="77777777" w:rsidR="004D239F" w:rsidRDefault="004D239F" w:rsidP="004D239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4692" w:type="pct"/>
          </w:tcPr>
          <w:p w14:paraId="1978B290" w14:textId="49EAF521" w:rsidR="004D239F" w:rsidRPr="0067700A" w:rsidRDefault="004D239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7700A">
              <w:rPr>
                <w:b/>
                <w:bCs/>
              </w:rPr>
              <w:t>Link to User Manual &amp; Source Code</w:t>
            </w:r>
          </w:p>
          <w:p w14:paraId="68841062" w14:textId="4D463FB2" w:rsidR="004D239F" w:rsidRDefault="004D239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Pr="000A5286">
                <w:rPr>
                  <w:rStyle w:val="Hyperlink"/>
                </w:rPr>
                <w:t>https://github.com/kcshettar/cg2f2017/tree/master/Project/Source%20Code</w:t>
              </w:r>
            </w:hyperlink>
            <w:r>
              <w:t xml:space="preserve">  </w:t>
            </w:r>
          </w:p>
        </w:tc>
      </w:tr>
    </w:tbl>
    <w:p w14:paraId="5F84F6D0" w14:textId="7223B8B1" w:rsidR="003E1823" w:rsidRDefault="003E1823" w:rsidP="00CC486F"/>
    <w:p w14:paraId="7415E30B" w14:textId="3AC4F3CF" w:rsidR="003E1823" w:rsidRDefault="000015B5">
      <w:pPr>
        <w:pStyle w:val="Heading2"/>
      </w:pPr>
      <w:r>
        <w:t>Reference</w:t>
      </w:r>
      <w:r w:rsidR="00CC486F">
        <w:t>s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3E1823" w14:paraId="2FEB818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6B40DB1" w14:textId="1B823DF0" w:rsidR="003E1823" w:rsidRDefault="003E1823" w:rsidP="00282DFB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4692" w:type="pct"/>
          </w:tcPr>
          <w:p w14:paraId="447DF9F8" w14:textId="65487380" w:rsidR="00282DFB" w:rsidRDefault="00282DF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Pr="000A5286">
                <w:rPr>
                  <w:rStyle w:val="Hyperlink"/>
                </w:rPr>
                <w:t>https://developer.microsoft.com/en-us/windows/mixed-reality/development</w:t>
              </w:r>
            </w:hyperlink>
            <w:r>
              <w:t xml:space="preserve"> </w:t>
            </w:r>
          </w:p>
        </w:tc>
      </w:tr>
      <w:tr w:rsidR="00282DFB" w14:paraId="745D8A1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9061E6D" w14:textId="77777777" w:rsidR="00282DFB" w:rsidRDefault="00282DFB" w:rsidP="00282DFB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4692" w:type="pct"/>
          </w:tcPr>
          <w:p w14:paraId="3ACA0CE5" w14:textId="6DDEE3B9" w:rsidR="00282DFB" w:rsidRDefault="00282DF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Pr="000A5286">
                <w:rPr>
                  <w:rStyle w:val="Hyperlink"/>
                </w:rPr>
                <w:t>https://developer.microsoft.com/en-us/windows/mixed-reality/unity_development_overview</w:t>
              </w:r>
            </w:hyperlink>
            <w:r>
              <w:t xml:space="preserve"> </w:t>
            </w:r>
          </w:p>
        </w:tc>
      </w:tr>
      <w:tr w:rsidR="00282DFB" w14:paraId="585AD07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2F38B90" w14:textId="77777777" w:rsidR="00282DFB" w:rsidRDefault="00282DFB" w:rsidP="00282DFB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4692" w:type="pct"/>
          </w:tcPr>
          <w:p w14:paraId="043DF7DF" w14:textId="5DBCA274" w:rsidR="00282DFB" w:rsidRDefault="00282DF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Pr="000A5286">
                <w:rPr>
                  <w:rStyle w:val="Hyperlink"/>
                </w:rPr>
                <w:t>https://developer.microsoft.com/en-us/windows/mixed-reality/performance_recommendations_for_hololens_apps</w:t>
              </w:r>
            </w:hyperlink>
            <w:r>
              <w:t xml:space="preserve"> </w:t>
            </w:r>
          </w:p>
        </w:tc>
      </w:tr>
      <w:tr w:rsidR="00282DFB" w14:paraId="25CCEC7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7D6250F" w14:textId="77777777" w:rsidR="00282DFB" w:rsidRDefault="00282DFB" w:rsidP="00282DFB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4692" w:type="pct"/>
          </w:tcPr>
          <w:p w14:paraId="5D5876A8" w14:textId="57A9E10E" w:rsidR="00282DFB" w:rsidRDefault="00282DF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Pr="000A5286">
                <w:rPr>
                  <w:rStyle w:val="Hyperlink"/>
                </w:rPr>
                <w:t>https://hololens.reality.news/how-to/hololens-dev-101-build-basic-hololens-app-minutes-0175021/</w:t>
              </w:r>
            </w:hyperlink>
            <w:r>
              <w:t xml:space="preserve"> </w:t>
            </w:r>
          </w:p>
        </w:tc>
      </w:tr>
      <w:tr w:rsidR="00282DFB" w14:paraId="14D00E9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DBCE0CB" w14:textId="77777777" w:rsidR="00282DFB" w:rsidRDefault="00282DFB" w:rsidP="00282DFB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4692" w:type="pct"/>
          </w:tcPr>
          <w:p w14:paraId="3208C08F" w14:textId="0A8ABC03" w:rsidR="00282DFB" w:rsidRDefault="00282DF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Pr="000A5286">
                <w:rPr>
                  <w:rStyle w:val="Hyperlink"/>
                </w:rPr>
                <w:t>https://www.microsoft.com/en-us/hololens/developers</w:t>
              </w:r>
            </w:hyperlink>
            <w:r>
              <w:t xml:space="preserve"> </w:t>
            </w:r>
          </w:p>
        </w:tc>
      </w:tr>
      <w:tr w:rsidR="00282DFB" w14:paraId="116489C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D87085C" w14:textId="77777777" w:rsidR="00282DFB" w:rsidRDefault="00282DFB" w:rsidP="00282DFB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4692" w:type="pct"/>
          </w:tcPr>
          <w:p w14:paraId="7058954C" w14:textId="73FB525C" w:rsidR="00282DFB" w:rsidRDefault="00282DF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Pr="000A5286">
                <w:rPr>
                  <w:rStyle w:val="Hyperlink"/>
                </w:rPr>
                <w:t>https://www.youtube.com/watch?v=907BGdJxJuw</w:t>
              </w:r>
            </w:hyperlink>
            <w:r>
              <w:t xml:space="preserve"> </w:t>
            </w:r>
          </w:p>
        </w:tc>
      </w:tr>
      <w:tr w:rsidR="00282DFB" w14:paraId="62B851A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64A2A78" w14:textId="77777777" w:rsidR="00282DFB" w:rsidRDefault="00282DFB" w:rsidP="00282DFB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4692" w:type="pct"/>
          </w:tcPr>
          <w:p w14:paraId="764C2870" w14:textId="64BF9F8B" w:rsidR="00282DFB" w:rsidRDefault="00282DF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Pr="000A5286">
                <w:rPr>
                  <w:rStyle w:val="Hyperlink"/>
                </w:rPr>
                <w:t>http://mashable.com/2015/05/01/how-to-develop-for-microsoft-hololens/#gRPiJ.Ov4gqG</w:t>
              </w:r>
            </w:hyperlink>
            <w:r>
              <w:t xml:space="preserve"> </w:t>
            </w:r>
          </w:p>
        </w:tc>
      </w:tr>
      <w:tr w:rsidR="00282DFB" w14:paraId="0E1FF26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61E2EF8" w14:textId="77777777" w:rsidR="00282DFB" w:rsidRDefault="00282DFB" w:rsidP="00282DFB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4692" w:type="pct"/>
          </w:tcPr>
          <w:p w14:paraId="0EFCAA5A" w14:textId="1D7239C1" w:rsidR="00282DFB" w:rsidRDefault="00282DF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Pr="000A5286">
                <w:rPr>
                  <w:rStyle w:val="Hyperlink"/>
                </w:rPr>
                <w:t>https://www.sitepoint.com/getting-started-with-microsoft-hololens-development/</w:t>
              </w:r>
            </w:hyperlink>
            <w:r>
              <w:t xml:space="preserve"> </w:t>
            </w:r>
          </w:p>
        </w:tc>
      </w:tr>
      <w:tr w:rsidR="00282DFB" w14:paraId="34390BE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A0B4EC8" w14:textId="77777777" w:rsidR="00282DFB" w:rsidRDefault="00282DFB" w:rsidP="00282DFB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4692" w:type="pct"/>
          </w:tcPr>
          <w:p w14:paraId="1EDA353C" w14:textId="6E980B68" w:rsidR="00282DFB" w:rsidRDefault="00282DF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Pr="000A5286">
                <w:rPr>
                  <w:rStyle w:val="Hyperlink"/>
                </w:rPr>
                <w:t>http://www.hypergridbusiness.com/2017/01/how-to-develop-for-microsoft-hololens/</w:t>
              </w:r>
            </w:hyperlink>
            <w:r>
              <w:t xml:space="preserve"> </w:t>
            </w:r>
          </w:p>
        </w:tc>
      </w:tr>
    </w:tbl>
    <w:p w14:paraId="5F958F90" w14:textId="77777777" w:rsidR="00EE6B3F" w:rsidRDefault="00EE6B3F" w:rsidP="006677AF">
      <w:pPr>
        <w:pStyle w:val="Heading1"/>
      </w:pPr>
    </w:p>
    <w:p w14:paraId="7D4FBAFE" w14:textId="77777777" w:rsidR="00EE6B3F" w:rsidRDefault="00EE6B3F" w:rsidP="006677AF">
      <w:pPr>
        <w:pStyle w:val="Heading1"/>
      </w:pPr>
    </w:p>
    <w:p w14:paraId="17F286CE" w14:textId="77777777" w:rsidR="00EE6B3F" w:rsidRDefault="00EE6B3F" w:rsidP="006677AF">
      <w:pPr>
        <w:pStyle w:val="Heading1"/>
      </w:pPr>
    </w:p>
    <w:p w14:paraId="59B54FDA" w14:textId="77777777" w:rsidR="00EE6B3F" w:rsidRDefault="00EE6B3F" w:rsidP="006677AF">
      <w:pPr>
        <w:pStyle w:val="Heading1"/>
      </w:pPr>
    </w:p>
    <w:p w14:paraId="128F02D2" w14:textId="77777777" w:rsidR="00EE6B3F" w:rsidRDefault="00EE6B3F" w:rsidP="006677AF">
      <w:pPr>
        <w:pStyle w:val="Heading1"/>
      </w:pPr>
    </w:p>
    <w:p w14:paraId="4AACE218" w14:textId="2882DDDE" w:rsidR="00EE6B3F" w:rsidRDefault="00EE6B3F" w:rsidP="006677AF">
      <w:pPr>
        <w:pStyle w:val="Heading1"/>
      </w:pPr>
    </w:p>
    <w:p w14:paraId="3F86677D" w14:textId="3CADE90B" w:rsidR="00527288" w:rsidRDefault="00527288" w:rsidP="00527288"/>
    <w:p w14:paraId="76D216BF" w14:textId="4D6BFD7A" w:rsidR="00527288" w:rsidRDefault="00527288" w:rsidP="00527288"/>
    <w:p w14:paraId="42E805C4" w14:textId="1EC1ECCE" w:rsidR="00527288" w:rsidRDefault="00527288" w:rsidP="00527288"/>
    <w:p w14:paraId="10A6579B" w14:textId="7B821C4D" w:rsidR="00527288" w:rsidRDefault="00527288" w:rsidP="00527288"/>
    <w:p w14:paraId="67E09BA3" w14:textId="77777777" w:rsidR="00527288" w:rsidRPr="00527288" w:rsidRDefault="00527288" w:rsidP="00527288">
      <w:bookmarkStart w:id="0" w:name="_GoBack"/>
      <w:bookmarkEnd w:id="0"/>
    </w:p>
    <w:p w14:paraId="6AB2412E" w14:textId="0B1174FB" w:rsidR="003E1823" w:rsidRDefault="006677AF" w:rsidP="0064519C">
      <w:pPr>
        <w:pStyle w:val="Heading1"/>
        <w:jc w:val="right"/>
      </w:pPr>
      <w:r>
        <w:t>EnTIrely developed by</w:t>
      </w:r>
    </w:p>
    <w:p w14:paraId="13952091" w14:textId="044A82B4" w:rsidR="006677AF" w:rsidRPr="0064519C" w:rsidRDefault="006677AF" w:rsidP="00EE6B3F">
      <w:pPr>
        <w:jc w:val="right"/>
        <w:rPr>
          <w:b/>
          <w:bCs/>
          <w:color w:val="F3866C" w:themeColor="accent4"/>
        </w:rPr>
      </w:pPr>
      <w:r w:rsidRPr="0064519C">
        <w:rPr>
          <w:b/>
          <w:bCs/>
          <w:color w:val="F3866C" w:themeColor="accent4"/>
        </w:rPr>
        <w:t>Kiran C Shettar</w:t>
      </w:r>
    </w:p>
    <w:p w14:paraId="3B2E8E60" w14:textId="7D0838ED" w:rsidR="006677AF" w:rsidRPr="002B51DC" w:rsidRDefault="0064519C" w:rsidP="00EE6B3F">
      <w:pPr>
        <w:jc w:val="right"/>
        <w:rPr>
          <w:b/>
          <w:bCs/>
          <w:color w:val="F3866C" w:themeColor="accent4"/>
        </w:rPr>
      </w:pPr>
      <w:r>
        <w:rPr>
          <w:color w:val="F3866C" w:themeColor="accent4"/>
        </w:rPr>
        <w:t xml:space="preserve">UML ID: </w:t>
      </w:r>
      <w:r w:rsidR="006677AF" w:rsidRPr="002B51DC">
        <w:rPr>
          <w:b/>
          <w:bCs/>
          <w:color w:val="F3866C" w:themeColor="accent4"/>
        </w:rPr>
        <w:t>01605800</w:t>
      </w:r>
    </w:p>
    <w:sectPr w:rsidR="006677AF" w:rsidRPr="002B51DC">
      <w:headerReference w:type="default" r:id="rId1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49CBB" w14:textId="77777777" w:rsidR="00D66668" w:rsidRDefault="00D66668">
      <w:pPr>
        <w:spacing w:after="0" w:line="240" w:lineRule="auto"/>
      </w:pPr>
      <w:r>
        <w:separator/>
      </w:r>
    </w:p>
  </w:endnote>
  <w:endnote w:type="continuationSeparator" w:id="0">
    <w:p w14:paraId="339D9883" w14:textId="77777777" w:rsidR="00D66668" w:rsidRDefault="00D66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5F99F" w14:textId="77777777" w:rsidR="00D66668" w:rsidRDefault="00D66668">
      <w:pPr>
        <w:spacing w:after="0" w:line="240" w:lineRule="auto"/>
      </w:pPr>
      <w:r>
        <w:separator/>
      </w:r>
    </w:p>
  </w:footnote>
  <w:footnote w:type="continuationSeparator" w:id="0">
    <w:p w14:paraId="0815ECA8" w14:textId="77777777" w:rsidR="00D66668" w:rsidRDefault="00D66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ADC07" w14:textId="77777777" w:rsidR="00D66668" w:rsidRDefault="00D6666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D90807" w14:textId="48BF9303" w:rsidR="00D66668" w:rsidRDefault="00D66668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B3967"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14:paraId="7DD90807" w14:textId="48BF9303" w:rsidR="00D66668" w:rsidRDefault="00D66668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B3967"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F7DC9"/>
    <w:multiLevelType w:val="hybridMultilevel"/>
    <w:tmpl w:val="2A30EC4E"/>
    <w:lvl w:ilvl="0" w:tplc="338E2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87DA5"/>
    <w:multiLevelType w:val="hybridMultilevel"/>
    <w:tmpl w:val="F8F220FA"/>
    <w:lvl w:ilvl="0" w:tplc="338E2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2482A"/>
    <w:multiLevelType w:val="hybridMultilevel"/>
    <w:tmpl w:val="B20294D8"/>
    <w:lvl w:ilvl="0" w:tplc="338E2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E36AB"/>
    <w:multiLevelType w:val="hybridMultilevel"/>
    <w:tmpl w:val="D096B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27872"/>
    <w:multiLevelType w:val="hybridMultilevel"/>
    <w:tmpl w:val="0D086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7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41"/>
    <w:rsid w:val="000015B5"/>
    <w:rsid w:val="00030C50"/>
    <w:rsid w:val="000B53E6"/>
    <w:rsid w:val="000D5BDD"/>
    <w:rsid w:val="0015579D"/>
    <w:rsid w:val="00183F03"/>
    <w:rsid w:val="001D7CEB"/>
    <w:rsid w:val="002179EA"/>
    <w:rsid w:val="0026021D"/>
    <w:rsid w:val="00282DFB"/>
    <w:rsid w:val="002A7439"/>
    <w:rsid w:val="002B51DC"/>
    <w:rsid w:val="00322F34"/>
    <w:rsid w:val="00327CDF"/>
    <w:rsid w:val="003659C7"/>
    <w:rsid w:val="003668E9"/>
    <w:rsid w:val="003E1823"/>
    <w:rsid w:val="004C4426"/>
    <w:rsid w:val="004D239F"/>
    <w:rsid w:val="004E4A02"/>
    <w:rsid w:val="005008A1"/>
    <w:rsid w:val="00527288"/>
    <w:rsid w:val="0064519C"/>
    <w:rsid w:val="006677AF"/>
    <w:rsid w:val="0067700A"/>
    <w:rsid w:val="00685253"/>
    <w:rsid w:val="006900E7"/>
    <w:rsid w:val="007634A5"/>
    <w:rsid w:val="00784E44"/>
    <w:rsid w:val="007A3D7C"/>
    <w:rsid w:val="008B3967"/>
    <w:rsid w:val="009F5B19"/>
    <w:rsid w:val="00A01974"/>
    <w:rsid w:val="00A14453"/>
    <w:rsid w:val="00A56DA5"/>
    <w:rsid w:val="00A63CD4"/>
    <w:rsid w:val="00A87D97"/>
    <w:rsid w:val="00AF1C82"/>
    <w:rsid w:val="00B964DF"/>
    <w:rsid w:val="00BD0D41"/>
    <w:rsid w:val="00BE3357"/>
    <w:rsid w:val="00C44CA9"/>
    <w:rsid w:val="00C96B84"/>
    <w:rsid w:val="00CB2E40"/>
    <w:rsid w:val="00CC486F"/>
    <w:rsid w:val="00CD4E33"/>
    <w:rsid w:val="00D56E82"/>
    <w:rsid w:val="00D66668"/>
    <w:rsid w:val="00D71FD2"/>
    <w:rsid w:val="00E27D82"/>
    <w:rsid w:val="00EE6B3F"/>
    <w:rsid w:val="00F72DA0"/>
    <w:rsid w:val="00FB0308"/>
    <w:rsid w:val="00FB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523A54"/>
  <w15:chartTrackingRefBased/>
  <w15:docId w15:val="{C5353C2C-4CB0-4080-B651-6A9C89E8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ListParagraph">
    <w:name w:val="List Paragraph"/>
    <w:basedOn w:val="Normal"/>
    <w:uiPriority w:val="34"/>
    <w:unhideWhenUsed/>
    <w:qFormat/>
    <w:rsid w:val="000B53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39F"/>
    <w:rPr>
      <w:color w:val="40ACD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39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ololens.reality.news/how-to/hololens-dev-101-build-basic-hololens-app-minutes-0175021/" TargetMode="External"/><Relationship Id="rId18" Type="http://schemas.openxmlformats.org/officeDocument/2006/relationships/hyperlink" Target="http://www.hypergridbusiness.com/2017/01/how-to-develop-for-microsoft-hololens/" TargetMode="Externa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s://developer.microsoft.com/en-us/windows/mixed-reality/performance_recommendations_for_hololens_apps" TargetMode="External"/><Relationship Id="rId17" Type="http://schemas.openxmlformats.org/officeDocument/2006/relationships/hyperlink" Target="https://www.sitepoint.com/getting-started-with-microsoft-hololens-developmen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mashable.com/2015/05/01/how-to-develop-for-microsoft-hololens/#gRPiJ.Ov4gq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microsoft.com/en-us/windows/mixed-reality/unity_development_overview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907BGdJxJuw" TargetMode="External"/><Relationship Id="rId10" Type="http://schemas.openxmlformats.org/officeDocument/2006/relationships/hyperlink" Target="https://developer.microsoft.com/en-us/windows/mixed-reality/development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ithub.com/kcshettar/cg2f2017/tree/master/Project/Source%20Code" TargetMode="External"/><Relationship Id="rId14" Type="http://schemas.openxmlformats.org/officeDocument/2006/relationships/hyperlink" Target="https://www.microsoft.com/en-us/hololens/developers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aga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574599F6C0448DCA1E561F545ED5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35DA3-B234-4963-A80E-23658BED0898}"/>
      </w:docPartPr>
      <w:docPartBody>
        <w:p w:rsidR="00341A52" w:rsidRDefault="005A4099">
          <w:pPr>
            <w:pStyle w:val="1574599F6C0448DCA1E561F545ED56B5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99"/>
    <w:rsid w:val="00341A52"/>
    <w:rsid w:val="005A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ADF69BC473451C9684F79BC94697E2">
    <w:name w:val="7FADF69BC473451C9684F79BC94697E2"/>
  </w:style>
  <w:style w:type="paragraph" w:customStyle="1" w:styleId="1574599F6C0448DCA1E561F545ED56B5">
    <w:name w:val="1574599F6C0448DCA1E561F545ED56B5"/>
  </w:style>
  <w:style w:type="character" w:styleId="PlaceholderText">
    <w:name w:val="Placeholder Text"/>
    <w:basedOn w:val="DefaultParagraphFont"/>
    <w:uiPriority w:val="99"/>
    <w:semiHidden/>
    <w:rsid w:val="00341A52"/>
    <w:rPr>
      <w:color w:val="808080"/>
    </w:rPr>
  </w:style>
  <w:style w:type="paragraph" w:customStyle="1" w:styleId="DD85665CB9994304B130B36C81A74CC3">
    <w:name w:val="DD85665CB9994304B130B36C81A74CC3"/>
  </w:style>
  <w:style w:type="paragraph" w:customStyle="1" w:styleId="7402E5D5A6A245AF935A535B536E89CC">
    <w:name w:val="7402E5D5A6A245AF935A535B536E89CC"/>
    <w:rsid w:val="00341A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A65FFE-67F8-4889-9FE3-10189C665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218</TotalTime>
  <Pages>3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snaga</dc:creator>
  <cp:keywords/>
  <cp:lastModifiedBy>Kiran Shettar</cp:lastModifiedBy>
  <cp:revision>51</cp:revision>
  <dcterms:created xsi:type="dcterms:W3CDTF">2017-12-12T18:13:00Z</dcterms:created>
  <dcterms:modified xsi:type="dcterms:W3CDTF">2017-12-14T19:56:00Z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